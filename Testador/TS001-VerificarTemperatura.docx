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Verificar Temperatura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7443A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UC001- Verificar Temperatura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7443A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Especifica os passos necessários para que seja verificada a temperatura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E5500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</w:t>
            </w:r>
            <w:r w:rsidR="0057443A">
              <w:rPr>
                <w:color w:val="0000FF"/>
                <w:sz w:val="24"/>
                <w:szCs w:val="24"/>
              </w:rPr>
              <w:t>imudador de termômetro deve esta</w:t>
            </w:r>
            <w:r>
              <w:rPr>
                <w:color w:val="0000FF"/>
                <w:sz w:val="24"/>
                <w:szCs w:val="24"/>
              </w:rPr>
              <w:t>r rodando</w:t>
            </w:r>
            <w:r w:rsidR="00073316">
              <w:rPr>
                <w:color w:val="0000FF"/>
                <w:sz w:val="24"/>
                <w:szCs w:val="24"/>
              </w:rPr>
              <w:t xml:space="preserve"> e o paciente selecionado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7443A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O valor correspondente a temperatura deve ser obtido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57443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Selecionar o termômetro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Tela de configuração do termometro deve ser exposta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5500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Clicar no botão &lt;ver temperatura&gt;</w:t>
            </w:r>
          </w:p>
        </w:tc>
        <w:tc>
          <w:tcPr>
            <w:tcW w:w="5596" w:type="dxa"/>
          </w:tcPr>
          <w:p w:rsidR="00DF1585" w:rsidRDefault="00E55009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Temperatura deve ser informada na tela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3A" w:rsidRDefault="0057443A">
      <w:r>
        <w:separator/>
      </w:r>
    </w:p>
  </w:endnote>
  <w:endnote w:type="continuationSeparator" w:id="0">
    <w:p w:rsidR="0057443A" w:rsidRDefault="0057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331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331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3A" w:rsidRDefault="0057443A">
      <w:r>
        <w:separator/>
      </w:r>
    </w:p>
  </w:footnote>
  <w:footnote w:type="continuationSeparator" w:id="0">
    <w:p w:rsidR="0057443A" w:rsidRDefault="005744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7443A" w:rsidP="00B71A35">
          <w:r>
            <w:t>Verificar Temperatura</w:t>
          </w:r>
        </w:p>
      </w:tc>
      <w:tc>
        <w:tcPr>
          <w:tcW w:w="3179" w:type="dxa"/>
        </w:tcPr>
        <w:p w:rsidR="00A37650" w:rsidRDefault="0057443A" w:rsidP="0057443A">
          <w:r>
            <w:t xml:space="preserve">  Date:  25/04/2015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3A"/>
    <w:rsid w:val="00024113"/>
    <w:rsid w:val="000278E8"/>
    <w:rsid w:val="00036ABF"/>
    <w:rsid w:val="00037A8E"/>
    <w:rsid w:val="000449EF"/>
    <w:rsid w:val="0004651B"/>
    <w:rsid w:val="00073316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443A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009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12</TotalTime>
  <Pages>2</Pages>
  <Words>76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</dc:creator>
  <cp:keywords/>
  <dc:description/>
  <cp:lastModifiedBy>Admin</cp:lastModifiedBy>
  <cp:revision>2</cp:revision>
  <cp:lastPrinted>2003-10-06T13:49:00Z</cp:lastPrinted>
  <dcterms:created xsi:type="dcterms:W3CDTF">2015-05-14T19:19:00Z</dcterms:created>
  <dcterms:modified xsi:type="dcterms:W3CDTF">2015-05-14T19:52:00Z</dcterms:modified>
</cp:coreProperties>
</file>
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24263" w:rsidP="00211B9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Contar Acessos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4A4242" w:rsidP="0042426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</w:t>
            </w:r>
            <w:r w:rsidR="00424263">
              <w:rPr>
                <w:color w:val="0000FF"/>
                <w:sz w:val="24"/>
                <w:szCs w:val="24"/>
              </w:rPr>
              <w:t>6-ContarAcessos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4242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</w:t>
            </w:r>
            <w:r w:rsidR="004A4242">
              <w:rPr>
                <w:color w:val="0000FF"/>
                <w:sz w:val="24"/>
                <w:szCs w:val="24"/>
              </w:rPr>
              <w:t>ca os passos necessários para obter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424263">
              <w:rPr>
                <w:color w:val="0000FF"/>
                <w:sz w:val="24"/>
                <w:szCs w:val="24"/>
              </w:rPr>
              <w:t>o relatório de acessos a página inicial do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24263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N/A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24263" w:rsidP="00211B9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Relatório de acessos a página inicial do sistema é exibido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70CC2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24263" w:rsidP="0042426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Clicar no link “Relatório de Acessos</w:t>
            </w:r>
            <w:r w:rsidR="00211B9D">
              <w:rPr>
                <w:sz w:val="24"/>
              </w:rPr>
              <w:t>”</w:t>
            </w:r>
            <w:r w:rsidR="004A4242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DF1585" w:rsidRDefault="00211B9D" w:rsidP="00424263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Página com </w:t>
            </w:r>
            <w:r w:rsidR="00424263">
              <w:rPr>
                <w:sz w:val="24"/>
              </w:rPr>
              <w:t>com o relatório de acessos</w:t>
            </w:r>
            <w:r>
              <w:rPr>
                <w:sz w:val="24"/>
              </w:rPr>
              <w:t xml:space="preserve"> deve ser exibida</w:t>
            </w:r>
          </w:p>
        </w:tc>
        <w:tc>
          <w:tcPr>
            <w:tcW w:w="714" w:type="dxa"/>
          </w:tcPr>
          <w:p w:rsidR="00DF1585" w:rsidRDefault="00770CC2" w:rsidP="0093488F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CC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0CC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211B9D" w:rsidRDefault="00424263" w:rsidP="00424263">
          <w:r>
            <w:t>Contar Acessos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211B9D">
            <w:t>22/06</w:t>
          </w:r>
          <w:r w:rsidR="00F3619A">
            <w:t>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1B9D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4263"/>
    <w:rsid w:val="00434231"/>
    <w:rsid w:val="0046703C"/>
    <w:rsid w:val="004A0610"/>
    <w:rsid w:val="004A279E"/>
    <w:rsid w:val="004A4242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0CC2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7</cp:revision>
  <cp:lastPrinted>2003-10-06T13:49:00Z</cp:lastPrinted>
  <dcterms:created xsi:type="dcterms:W3CDTF">2015-05-14T19:32:00Z</dcterms:created>
  <dcterms:modified xsi:type="dcterms:W3CDTF">2015-06-30T01:26:00Z</dcterms:modified>
</cp:coreProperties>
</file>
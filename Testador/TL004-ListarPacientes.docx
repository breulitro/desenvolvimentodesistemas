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Listar Pacientes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4A4242" w:rsidP="000C5E1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UC004-Listar Pacientes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3619A" w:rsidP="004A424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</w:t>
            </w:r>
            <w:r w:rsidR="004A4242">
              <w:rPr>
                <w:color w:val="0000FF"/>
                <w:sz w:val="24"/>
                <w:szCs w:val="24"/>
              </w:rPr>
              <w:t>ca os passos necessários para obter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 w:rsidR="004A4242">
              <w:rPr>
                <w:color w:val="0000FF"/>
                <w:sz w:val="24"/>
                <w:szCs w:val="24"/>
              </w:rPr>
              <w:t>a lista de pacientes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Haver pacientes cadastrados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4A4242" w:rsidP="000C5E1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Lista de pacientes é exibida ao usuário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4A4242" w:rsidP="000C5E1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Acessar a pagina principal </w:t>
            </w:r>
          </w:p>
        </w:tc>
        <w:tc>
          <w:tcPr>
            <w:tcW w:w="5596" w:type="dxa"/>
          </w:tcPr>
          <w:p w:rsidR="00DF1585" w:rsidRDefault="004A42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Dropdown com a lista de pacientes deve estar exposta na tela</w:t>
            </w:r>
          </w:p>
        </w:tc>
        <w:tc>
          <w:tcPr>
            <w:tcW w:w="714" w:type="dxa"/>
          </w:tcPr>
          <w:p w:rsidR="00DF1585" w:rsidRDefault="00CA5825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19A" w:rsidRDefault="00F3619A">
      <w:r>
        <w:separator/>
      </w:r>
    </w:p>
  </w:endnote>
  <w:endnote w:type="continuationSeparator" w:id="0">
    <w:p w:rsidR="00F3619A" w:rsidRDefault="00F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582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A582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19A" w:rsidRDefault="00F3619A">
      <w:r>
        <w:separator/>
      </w:r>
    </w:p>
  </w:footnote>
  <w:footnote w:type="continuationSeparator" w:id="0">
    <w:p w:rsidR="00F3619A" w:rsidRDefault="00F3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4A4242" w:rsidP="000C5E13">
          <w:r>
            <w:t>Listar Pacientes</w:t>
          </w:r>
        </w:p>
      </w:tc>
      <w:tc>
        <w:tcPr>
          <w:tcW w:w="3179" w:type="dxa"/>
        </w:tcPr>
        <w:p w:rsidR="00A37650" w:rsidRDefault="00A37650" w:rsidP="00F3619A">
          <w:r>
            <w:t xml:space="preserve">  Date:  </w:t>
          </w:r>
          <w:r w:rsidR="000C5E13">
            <w:t>05</w:t>
          </w:r>
          <w:r w:rsidR="00F3619A">
            <w:t>/05/2015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9A"/>
    <w:rsid w:val="00024113"/>
    <w:rsid w:val="000278E8"/>
    <w:rsid w:val="00036ABF"/>
    <w:rsid w:val="00037A8E"/>
    <w:rsid w:val="000449EF"/>
    <w:rsid w:val="0004651B"/>
    <w:rsid w:val="00090A99"/>
    <w:rsid w:val="00096482"/>
    <w:rsid w:val="000C5E1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242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B71D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5825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3619A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5</cp:revision>
  <cp:lastPrinted>2003-10-06T13:49:00Z</cp:lastPrinted>
  <dcterms:created xsi:type="dcterms:W3CDTF">2015-05-14T19:32:00Z</dcterms:created>
  <dcterms:modified xsi:type="dcterms:W3CDTF">2015-05-30T22:24:00Z</dcterms:modified>
</cp:coreProperties>
</file>
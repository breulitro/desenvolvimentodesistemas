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UC002-Verificar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Especifica os passos necessários para se verificar </w:t>
            </w:r>
            <w:r w:rsidR="000C5E13">
              <w:rPr>
                <w:color w:val="0000FF"/>
                <w:sz w:val="24"/>
                <w:szCs w:val="24"/>
              </w:rPr>
              <w:t xml:space="preserve">os batimentos cardíacos </w:t>
            </w:r>
            <w:r>
              <w:rPr>
                <w:color w:val="0000FF"/>
                <w:sz w:val="24"/>
                <w:szCs w:val="24"/>
              </w:rPr>
              <w:t>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Simulador de </w:t>
            </w:r>
            <w:r w:rsidR="000C5E13">
              <w:rPr>
                <w:color w:val="0000FF"/>
                <w:sz w:val="24"/>
                <w:szCs w:val="24"/>
              </w:rPr>
              <w:t>medidor de frequencia cardíaca</w:t>
            </w:r>
            <w:r>
              <w:rPr>
                <w:color w:val="0000FF"/>
                <w:sz w:val="24"/>
                <w:szCs w:val="24"/>
              </w:rPr>
              <w:t xml:space="preserve"> deve estar rodando</w:t>
            </w:r>
            <w:r w:rsidR="00BB71D2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Valores relativos </w:t>
            </w:r>
            <w:r w:rsidR="000C5E13">
              <w:rPr>
                <w:color w:val="0000FF"/>
                <w:sz w:val="24"/>
                <w:szCs w:val="24"/>
              </w:rPr>
              <w:t>ao batimento cardíaco</w:t>
            </w:r>
            <w:r>
              <w:rPr>
                <w:color w:val="0000FF"/>
                <w:sz w:val="24"/>
                <w:szCs w:val="24"/>
              </w:rPr>
              <w:t xml:space="preserve">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Selecionar o </w:t>
            </w:r>
            <w:r w:rsidR="000C5E13">
              <w:rPr>
                <w:sz w:val="24"/>
              </w:rPr>
              <w:t>medidor de frequencia cardíaca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7642B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0C5E1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Clicar no botão &lt;verificar </w:t>
            </w:r>
            <w:r w:rsidR="000C5E13">
              <w:rPr>
                <w:sz w:val="24"/>
              </w:rPr>
              <w:t>batimento cardiaco</w:t>
            </w:r>
            <w:r>
              <w:rPr>
                <w:sz w:val="24"/>
              </w:rPr>
              <w:t>&gt;</w:t>
            </w:r>
          </w:p>
        </w:tc>
        <w:tc>
          <w:tcPr>
            <w:tcW w:w="5596" w:type="dxa"/>
          </w:tcPr>
          <w:p w:rsidR="00DF1585" w:rsidRDefault="00F3619A" w:rsidP="000C5E1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Valores relativos </w:t>
            </w:r>
            <w:r w:rsidR="000C5E13">
              <w:rPr>
                <w:sz w:val="24"/>
              </w:rPr>
              <w:t>ao batimento cardíaco</w:t>
            </w:r>
            <w:r>
              <w:rPr>
                <w:sz w:val="24"/>
              </w:rPr>
              <w:t xml:space="preserve"> devem ser informados</w:t>
            </w:r>
          </w:p>
        </w:tc>
        <w:tc>
          <w:tcPr>
            <w:tcW w:w="714" w:type="dxa"/>
          </w:tcPr>
          <w:p w:rsidR="00DF1585" w:rsidRDefault="007642BE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42B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42B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0C5E13">
          <w:r>
            <w:t xml:space="preserve">Verificar </w:t>
          </w:r>
          <w:r w:rsidR="000C5E13">
            <w:t>Batimento Cardíaco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42B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4</cp:revision>
  <cp:lastPrinted>2003-10-06T13:49:00Z</cp:lastPrinted>
  <dcterms:created xsi:type="dcterms:W3CDTF">2015-05-14T19:32:00Z</dcterms:created>
  <dcterms:modified xsi:type="dcterms:W3CDTF">2015-05-30T22:23:00Z</dcterms:modified>
</cp:coreProperties>
</file>
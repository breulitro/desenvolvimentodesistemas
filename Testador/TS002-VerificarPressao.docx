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Pressão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UC002-Verificar Pressão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se verificar a pressão 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Simulador de esfigmomanômetro deve estar rodando</w:t>
            </w:r>
            <w:r w:rsidR="00F2727F">
              <w:rPr>
                <w:color w:val="0000FF"/>
                <w:sz w:val="24"/>
                <w:szCs w:val="24"/>
              </w:rPr>
              <w:t xml:space="preserve"> e o paciente selecionado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Valores relativos a pressão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esfigmomanômetro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&lt;verificar pressão&gt;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Valores relativos a pressão devem ser informados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27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727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B71A35">
          <w:r>
            <w:t>Verificar Pressão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F3619A">
            <w:t>01/05/2015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27F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2</cp:revision>
  <cp:lastPrinted>2003-10-06T13:49:00Z</cp:lastPrinted>
  <dcterms:created xsi:type="dcterms:W3CDTF">2015-05-14T19:32:00Z</dcterms:created>
  <dcterms:modified xsi:type="dcterms:W3CDTF">2015-05-14T19:52:00Z</dcterms:modified>
</cp:coreProperties>
</file>
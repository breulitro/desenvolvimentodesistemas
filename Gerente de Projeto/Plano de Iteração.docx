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3C7438">
      <w:pPr>
        <w:pStyle w:val="Title"/>
      </w:pPr>
      <w:fldSimple w:instr=" SUBJECT  \* MERGEFORMAT ">
        <w:r w:rsidR="00B82B75">
          <w:t>&lt;</w:t>
        </w:r>
        <w:r w:rsidR="00907C78">
          <w:t>HAC Integration Layer</w:t>
        </w:r>
        <w:r w:rsidR="00B82B75">
          <w:t>&gt;</w:t>
        </w:r>
      </w:fldSimple>
    </w:p>
    <w:p w:rsidR="003C7438" w:rsidRDefault="00907C78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82B75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B82B75" w:rsidRDefault="00176824" w:rsidP="00176824">
      <w:pPr>
        <w:pStyle w:val="InfoBlue"/>
        <w:rPr>
          <w:lang w:val="pt-BR"/>
        </w:rPr>
      </w:pPr>
      <w:r w:rsidRPr="00B82B75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B82B75" w:rsidRDefault="008A4D87" w:rsidP="008A4D87">
      <w:pPr>
        <w:pStyle w:val="Heading1"/>
        <w:rPr>
          <w:lang w:val="pt-BR"/>
        </w:rPr>
      </w:pPr>
      <w:r w:rsidRPr="00B82B75">
        <w:rPr>
          <w:lang w:val="pt-BR"/>
        </w:rPr>
        <w:t xml:space="preserve">1.  </w:t>
      </w:r>
      <w:r w:rsidR="003C7438" w:rsidRPr="00B82B75">
        <w:rPr>
          <w:lang w:val="pt-BR"/>
        </w:rPr>
        <w:t xml:space="preserve">Key </w:t>
      </w:r>
      <w:r w:rsidR="005F5C34" w:rsidRPr="00B82B75">
        <w:rPr>
          <w:lang w:val="pt-BR"/>
        </w:rPr>
        <w:t>m</w:t>
      </w:r>
      <w:r w:rsidR="003C7438" w:rsidRPr="00B82B75">
        <w:rPr>
          <w:lang w:val="pt-BR"/>
        </w:rPr>
        <w:t>ilestones</w:t>
      </w:r>
    </w:p>
    <w:p w:rsidR="003C7438" w:rsidRPr="00B82B75" w:rsidRDefault="003C7438" w:rsidP="00612E0C">
      <w:pPr>
        <w:pStyle w:val="InfoBlue"/>
        <w:rPr>
          <w:vanish w:val="0"/>
          <w:lang w:val="pt-BR"/>
        </w:rPr>
      </w:pPr>
      <w:r w:rsidRPr="00B82B75">
        <w:rPr>
          <w:vanish w:val="0"/>
          <w:lang w:val="pt-BR"/>
        </w:rPr>
        <w:t>[</w:t>
      </w:r>
      <w:r w:rsidR="00A15332" w:rsidRPr="00B82B75">
        <w:rPr>
          <w:vanish w:val="0"/>
          <w:lang w:val="pt-BR"/>
        </w:rPr>
        <w:t xml:space="preserve">Key dates </w:t>
      </w:r>
      <w:r w:rsidRPr="00B82B75">
        <w:rPr>
          <w:vanish w:val="0"/>
          <w:lang w:val="pt-BR"/>
        </w:rPr>
        <w:t xml:space="preserve">showing timelines, </w:t>
      </w:r>
      <w:r w:rsidR="00A15332" w:rsidRPr="00B82B75">
        <w:rPr>
          <w:vanish w:val="0"/>
          <w:lang w:val="pt-BR"/>
        </w:rPr>
        <w:t>such as star</w:t>
      </w:r>
      <w:r w:rsidR="009D6937" w:rsidRPr="00B82B75">
        <w:rPr>
          <w:vanish w:val="0"/>
          <w:lang w:val="pt-BR"/>
        </w:rPr>
        <w:t>t</w:t>
      </w:r>
      <w:r w:rsidR="00A15332" w:rsidRPr="00B82B75">
        <w:rPr>
          <w:vanish w:val="0"/>
          <w:lang w:val="pt-BR"/>
        </w:rPr>
        <w:t xml:space="preserve"> and end date</w:t>
      </w:r>
      <w:r w:rsidR="00612E0C" w:rsidRPr="00B82B75">
        <w:rPr>
          <w:vanish w:val="0"/>
          <w:lang w:val="pt-BR"/>
        </w:rPr>
        <w:t xml:space="preserve">; </w:t>
      </w:r>
      <w:r w:rsidRPr="00B82B75">
        <w:rPr>
          <w:vanish w:val="0"/>
          <w:lang w:val="pt-BR"/>
        </w:rPr>
        <w:t>intermediate milestones</w:t>
      </w:r>
      <w:r w:rsidR="00612E0C" w:rsidRPr="00B82B75">
        <w:rPr>
          <w:vanish w:val="0"/>
          <w:lang w:val="pt-BR"/>
        </w:rPr>
        <w:t xml:space="preserve">; </w:t>
      </w:r>
      <w:r w:rsidR="00A15332" w:rsidRPr="00B82B75">
        <w:rPr>
          <w:vanish w:val="0"/>
          <w:lang w:val="pt-BR"/>
        </w:rPr>
        <w:t>synchronization points with other teams</w:t>
      </w:r>
      <w:r w:rsidR="00612E0C" w:rsidRPr="00B82B75">
        <w:rPr>
          <w:vanish w:val="0"/>
          <w:lang w:val="pt-BR"/>
        </w:rPr>
        <w:t>;</w:t>
      </w:r>
      <w:r w:rsidR="00A15332" w:rsidRPr="00B82B75">
        <w:rPr>
          <w:vanish w:val="0"/>
          <w:lang w:val="pt-BR"/>
        </w:rPr>
        <w:t xml:space="preserve"> </w:t>
      </w:r>
      <w:r w:rsidRPr="00B82B75">
        <w:rPr>
          <w:vanish w:val="0"/>
          <w:lang w:val="pt-BR"/>
        </w:rPr>
        <w:t>demos</w:t>
      </w:r>
      <w:r w:rsidR="00612E0C" w:rsidRPr="00B82B75">
        <w:rPr>
          <w:vanish w:val="0"/>
          <w:lang w:val="pt-BR"/>
        </w:rPr>
        <w:t>;</w:t>
      </w:r>
      <w:r w:rsidRPr="00B82B75">
        <w:rPr>
          <w:vanish w:val="0"/>
          <w:lang w:val="pt-BR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B82B75">
        <w:tc>
          <w:tcPr>
            <w:tcW w:w="4608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B82B75">
              <w:rPr>
                <w:rFonts w:ascii="Arial" w:hAnsi="Arial" w:cs="Arial"/>
                <w:b/>
                <w:bCs/>
                <w:lang w:val="pt-BR"/>
              </w:rPr>
              <w:t>Milestone</w:t>
            </w:r>
          </w:p>
        </w:tc>
        <w:tc>
          <w:tcPr>
            <w:tcW w:w="1872" w:type="dxa"/>
          </w:tcPr>
          <w:p w:rsidR="003C7438" w:rsidRPr="00B82B75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82B75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17/03/2015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Modelagem de negócio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24/03/2015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Identificar e refinar os requisitos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01/04/2015</w:t>
            </w:r>
          </w:p>
        </w:tc>
      </w:tr>
      <w:tr w:rsidR="003C7438" w:rsidRPr="00B82B75">
        <w:tc>
          <w:tcPr>
            <w:tcW w:w="4608" w:type="dxa"/>
          </w:tcPr>
          <w:p w:rsidR="003C7438" w:rsidRPr="00B82B75" w:rsidRDefault="00B82B75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3C7438" w:rsidRPr="00B82B75" w:rsidRDefault="00B82B75">
            <w:pPr>
              <w:rPr>
                <w:lang w:val="pt-BR"/>
              </w:rPr>
            </w:pPr>
            <w:r w:rsidRPr="00B82B75">
              <w:rPr>
                <w:lang w:val="pt-BR"/>
              </w:rPr>
              <w:t>09/04/2015</w:t>
            </w:r>
          </w:p>
        </w:tc>
      </w:tr>
      <w:bookmarkEnd w:id="0"/>
    </w:tbl>
    <w:p w:rsidR="003C7438" w:rsidRPr="00B82B75" w:rsidRDefault="003C7438">
      <w:pPr>
        <w:pStyle w:val="BodyText"/>
        <w:ind w:left="0"/>
        <w:rPr>
          <w:lang w:val="pt-BR"/>
        </w:rPr>
      </w:pPr>
    </w:p>
    <w:p w:rsidR="003C7438" w:rsidRPr="00B82B75" w:rsidRDefault="008A4D87">
      <w:pPr>
        <w:pStyle w:val="Heading1"/>
        <w:rPr>
          <w:b w:val="0"/>
          <w:lang w:val="pt-BR"/>
        </w:rPr>
      </w:pPr>
      <w:r w:rsidRPr="00B82B75">
        <w:rPr>
          <w:lang w:val="pt-BR"/>
        </w:rPr>
        <w:t xml:space="preserve">2.  </w:t>
      </w:r>
      <w:r w:rsidR="00A15332" w:rsidRPr="00B82B75">
        <w:rPr>
          <w:lang w:val="pt-BR"/>
        </w:rPr>
        <w:t>High-level</w:t>
      </w:r>
      <w:r w:rsidR="003C7438" w:rsidRPr="00B82B75">
        <w:rPr>
          <w:lang w:val="pt-BR"/>
        </w:rPr>
        <w:t xml:space="preserve"> </w:t>
      </w:r>
      <w:r w:rsidR="00B7002B" w:rsidRPr="00B82B75">
        <w:rPr>
          <w:lang w:val="pt-BR"/>
        </w:rPr>
        <w:t>o</w:t>
      </w:r>
      <w:r w:rsidR="003C7438" w:rsidRPr="00B82B75">
        <w:rPr>
          <w:lang w:val="pt-BR"/>
        </w:rPr>
        <w:t>bjectives</w:t>
      </w:r>
    </w:p>
    <w:p w:rsidR="003C7438" w:rsidRPr="00B82B75" w:rsidRDefault="003C7438" w:rsidP="00612E0C">
      <w:pPr>
        <w:pStyle w:val="InfoBlue"/>
        <w:rPr>
          <w:vanish w:val="0"/>
          <w:lang w:val="pt-BR"/>
        </w:rPr>
      </w:pPr>
      <w:r w:rsidRPr="00B82B75">
        <w:rPr>
          <w:vanish w:val="0"/>
          <w:lang w:val="pt-BR"/>
        </w:rPr>
        <w:t>[</w:t>
      </w:r>
      <w:r w:rsidR="000B6D46" w:rsidRPr="00B82B75">
        <w:rPr>
          <w:vanish w:val="0"/>
          <w:lang w:val="pt-BR"/>
        </w:rPr>
        <w:t>List the k</w:t>
      </w:r>
      <w:r w:rsidR="00A15332" w:rsidRPr="00B82B75">
        <w:rPr>
          <w:vanish w:val="0"/>
          <w:lang w:val="pt-BR"/>
        </w:rPr>
        <w:t>ey o</w:t>
      </w:r>
      <w:r w:rsidRPr="00B82B75">
        <w:rPr>
          <w:vanish w:val="0"/>
          <w:lang w:val="pt-BR"/>
        </w:rPr>
        <w:t>bjectives</w:t>
      </w:r>
      <w:r w:rsidR="00A15332" w:rsidRPr="00B82B75">
        <w:rPr>
          <w:vanish w:val="0"/>
          <w:lang w:val="pt-BR"/>
        </w:rPr>
        <w:t xml:space="preserve"> for the iteration</w:t>
      </w:r>
      <w:r w:rsidR="000B6D46" w:rsidRPr="00B82B75">
        <w:rPr>
          <w:vanish w:val="0"/>
          <w:lang w:val="pt-BR"/>
        </w:rPr>
        <w:t>,</w:t>
      </w:r>
      <w:r w:rsidR="00612E0C" w:rsidRPr="00B82B75">
        <w:rPr>
          <w:vanish w:val="0"/>
          <w:lang w:val="pt-BR"/>
        </w:rPr>
        <w:t xml:space="preserve"> typically one to five. E</w:t>
      </w:r>
      <w:r w:rsidR="00FB1FB8" w:rsidRPr="00B82B75">
        <w:rPr>
          <w:vanish w:val="0"/>
          <w:lang w:val="pt-BR"/>
        </w:rPr>
        <w:t xml:space="preserve">xamples </w:t>
      </w:r>
      <w:r w:rsidR="00612E0C" w:rsidRPr="00B82B75">
        <w:rPr>
          <w:vanish w:val="0"/>
          <w:lang w:val="pt-BR"/>
        </w:rPr>
        <w:t>follow</w:t>
      </w:r>
      <w:r w:rsidR="00FB1FB8" w:rsidRPr="00B82B75">
        <w:rPr>
          <w:vanish w:val="0"/>
          <w:lang w:val="pt-BR"/>
        </w:rPr>
        <w:t>.</w:t>
      </w:r>
      <w:r w:rsidRPr="00B82B75">
        <w:rPr>
          <w:vanish w:val="0"/>
          <w:lang w:val="pt-BR"/>
        </w:rPr>
        <w:t>]</w:t>
      </w:r>
    </w:p>
    <w:p w:rsidR="000561FC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Criar o documento de modelagem de negócios</w:t>
      </w:r>
      <w:r w:rsidR="00B7002B" w:rsidRPr="007E0AA5">
        <w:rPr>
          <w:lang w:val="pt-BR"/>
        </w:rPr>
        <w:t>.</w:t>
      </w:r>
    </w:p>
    <w:p w:rsidR="00283318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Documento de planejamento da iteração</w:t>
      </w:r>
    </w:p>
    <w:p w:rsidR="00283318" w:rsidRPr="007E0AA5" w:rsidRDefault="00283318" w:rsidP="00B7002B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Levantamento de requisitos</w:t>
      </w:r>
    </w:p>
    <w:p w:rsidR="007E0AA5" w:rsidRDefault="00283318" w:rsidP="007E0AA5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 w:rsidRPr="007E0AA5">
        <w:rPr>
          <w:lang w:val="pt-BR"/>
        </w:rPr>
        <w:t>Criação de cenários de teste em alto n</w:t>
      </w:r>
      <w:r w:rsidR="007E0AA5">
        <w:rPr>
          <w:lang w:val="pt-BR"/>
        </w:rPr>
        <w:t>ível</w:t>
      </w:r>
    </w:p>
    <w:p w:rsidR="007E0AA5" w:rsidRDefault="007E0AA5" w:rsidP="007E0AA5">
      <w:pPr>
        <w:pStyle w:val="BodyText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Criar Work Items List</w:t>
      </w:r>
    </w:p>
    <w:p w:rsidR="007E0AA5" w:rsidRPr="007E0AA5" w:rsidRDefault="007E0AA5" w:rsidP="007E0AA5">
      <w:pPr>
        <w:pStyle w:val="BodyText"/>
        <w:rPr>
          <w:lang w:val="pt-BR"/>
        </w:rPr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Pr="008A4D87" w:rsidRDefault="001E146F" w:rsidP="008A4D87">
      <w:pPr>
        <w:pStyle w:val="BodyText"/>
        <w:ind w:left="360"/>
      </w:pPr>
      <w:r>
        <w:t>or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Heading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Heading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Heading2"/>
      </w:pPr>
      <w:r w:rsidRPr="005F5C34">
        <w:t>Favorable response to technical demo.</w:t>
      </w:r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FA" w:rsidRDefault="00CD33FA">
      <w:r>
        <w:separator/>
      </w:r>
    </w:p>
  </w:endnote>
  <w:endnote w:type="continuationSeparator" w:id="0">
    <w:p w:rsidR="00CD33FA" w:rsidRDefault="00CD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907C78">
          <w:pPr>
            <w:jc w:val="center"/>
          </w:pPr>
          <w:r>
            <w:sym w:font="Symbol" w:char="F0D3"/>
          </w:r>
          <w:r w:rsidR="00907C78">
            <w:fldChar w:fldCharType="begin"/>
          </w:r>
          <w:r w:rsidR="00907C78">
            <w:instrText xml:space="preserve"> DOCPROPERTY "Company"  \* MERGEFORMAT </w:instrText>
          </w:r>
          <w:r w:rsidR="00907C78">
            <w:fldChar w:fldCharType="separate"/>
          </w:r>
          <w:r w:rsidR="00B82B75">
            <w:t>&lt;</w:t>
          </w:r>
          <w:r w:rsidR="00907C78">
            <w:t>Cristiano e Benito</w:t>
          </w:r>
          <w:r w:rsidR="00B82B75">
            <w:t>&gt;</w:t>
          </w:r>
          <w:r w:rsidR="00907C7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07C7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07C7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07C7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FA" w:rsidRDefault="00CD33FA">
      <w:r>
        <w:separator/>
      </w:r>
    </w:p>
  </w:footnote>
  <w:footnote w:type="continuationSeparator" w:id="0">
    <w:p w:rsidR="00CD33FA" w:rsidRDefault="00CD3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7E0AA5" w:rsidP="00907C78">
          <w:pPr>
            <w:pStyle w:val="Header"/>
            <w:tabs>
              <w:tab w:val="clear" w:pos="4320"/>
              <w:tab w:val="clear" w:pos="8640"/>
            </w:tabs>
          </w:pPr>
          <w:r>
            <w:t xml:space="preserve">TCC: </w:t>
          </w:r>
          <w:r w:rsidR="00907C78">
            <w:t>HAC Integration Layer</w:t>
          </w:r>
          <w:bookmarkStart w:id="1" w:name="_GoBack"/>
          <w:bookmarkEnd w:id="1"/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907C7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82B7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7E0AA5" w:rsidP="007E0AA5">
          <w:r>
            <w:t xml:space="preserve">  Date:  17</w:t>
          </w:r>
          <w:r w:rsidR="00D1755E">
            <w:t>/</w:t>
          </w:r>
          <w:r>
            <w:t>03</w:t>
          </w:r>
          <w:r w:rsidR="00D1755E">
            <w:t>/</w:t>
          </w:r>
          <w:r>
            <w:t>15</w:t>
          </w:r>
        </w:p>
      </w:tc>
    </w:tr>
  </w:tbl>
  <w:p w:rsidR="00D1755E" w:rsidRDefault="00D175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78" w:rsidRDefault="00907C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2C137CB"/>
    <w:multiLevelType w:val="multilevel"/>
    <w:tmpl w:val="42FAFA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7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83318"/>
    <w:rsid w:val="003C7438"/>
    <w:rsid w:val="003D20BC"/>
    <w:rsid w:val="004D621B"/>
    <w:rsid w:val="004E307A"/>
    <w:rsid w:val="005F5C34"/>
    <w:rsid w:val="00612E0C"/>
    <w:rsid w:val="00676232"/>
    <w:rsid w:val="00766B33"/>
    <w:rsid w:val="007E0AA5"/>
    <w:rsid w:val="008A4D87"/>
    <w:rsid w:val="00907C78"/>
    <w:rsid w:val="009367DD"/>
    <w:rsid w:val="009D6937"/>
    <w:rsid w:val="00A15332"/>
    <w:rsid w:val="00A31804"/>
    <w:rsid w:val="00AC5C10"/>
    <w:rsid w:val="00B5408F"/>
    <w:rsid w:val="00B7002B"/>
    <w:rsid w:val="00B82B75"/>
    <w:rsid w:val="00BB2A09"/>
    <w:rsid w:val="00C55459"/>
    <w:rsid w:val="00C72CDA"/>
    <w:rsid w:val="00C93D0D"/>
    <w:rsid w:val="00CB4A37"/>
    <w:rsid w:val="00CD33FA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202815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17</TotalTime>
  <Pages>2</Pages>
  <Words>487</Words>
  <Characters>2996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Admin</cp:lastModifiedBy>
  <cp:revision>3</cp:revision>
  <cp:lastPrinted>2015-03-18T01:37:00Z</cp:lastPrinted>
  <dcterms:created xsi:type="dcterms:W3CDTF">2015-03-18T01:22:00Z</dcterms:created>
  <dcterms:modified xsi:type="dcterms:W3CDTF">2015-04-08T21:48:00Z</dcterms:modified>
</cp:coreProperties>
</file>
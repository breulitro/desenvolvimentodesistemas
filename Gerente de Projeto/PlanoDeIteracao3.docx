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5F7600">
      <w:pPr>
        <w:pStyle w:val="Title"/>
      </w:pPr>
      <w:r>
        <w:t>HAC Integration Layer</w:t>
      </w:r>
    </w:p>
    <w:p w:rsidR="003C7438" w:rsidRDefault="00B45222">
      <w:pPr>
        <w:pStyle w:val="Title"/>
      </w:pPr>
      <w:fldSimple w:instr=" TITLE  \* MERGEFORMAT ">
        <w:r w:rsidR="005F7600">
          <w:t>Iteration Plan</w:t>
        </w:r>
      </w:fldSimple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5F7600" w:rsidRDefault="008A4D87" w:rsidP="005F7600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186E4E">
            <w:r>
              <w:t>22/05</w:t>
            </w:r>
            <w:r w:rsidR="005F7600">
              <w:t>/2015</w:t>
            </w:r>
          </w:p>
        </w:tc>
      </w:tr>
      <w:tr w:rsidR="00884A2D">
        <w:tc>
          <w:tcPr>
            <w:tcW w:w="4608" w:type="dxa"/>
          </w:tcPr>
          <w:p w:rsidR="00884A2D" w:rsidRDefault="00884A2D">
            <w:r>
              <w:t>Definição dos use cases</w:t>
            </w:r>
          </w:p>
        </w:tc>
        <w:tc>
          <w:tcPr>
            <w:tcW w:w="1872" w:type="dxa"/>
          </w:tcPr>
          <w:p w:rsidR="00884A2D" w:rsidRDefault="00884A2D">
            <w:r>
              <w:t>08/06/2015</w:t>
            </w:r>
          </w:p>
        </w:tc>
      </w:tr>
      <w:tr w:rsidR="00884A2D">
        <w:tc>
          <w:tcPr>
            <w:tcW w:w="4608" w:type="dxa"/>
          </w:tcPr>
          <w:p w:rsidR="00884A2D" w:rsidRDefault="00884A2D">
            <w:r>
              <w:t>Implementação dos use cases</w:t>
            </w:r>
          </w:p>
        </w:tc>
        <w:tc>
          <w:tcPr>
            <w:tcW w:w="1872" w:type="dxa"/>
          </w:tcPr>
          <w:p w:rsidR="00884A2D" w:rsidRDefault="00884A2D">
            <w:r>
              <w:t>20/06/2015</w:t>
            </w:r>
          </w:p>
        </w:tc>
      </w:tr>
      <w:tr w:rsidR="00884A2D">
        <w:tc>
          <w:tcPr>
            <w:tcW w:w="4608" w:type="dxa"/>
          </w:tcPr>
          <w:p w:rsidR="00884A2D" w:rsidRDefault="00884A2D">
            <w:r>
              <w:t>Teste de todo o sistema</w:t>
            </w:r>
          </w:p>
        </w:tc>
        <w:tc>
          <w:tcPr>
            <w:tcW w:w="1872" w:type="dxa"/>
          </w:tcPr>
          <w:p w:rsidR="00884A2D" w:rsidRDefault="00884A2D">
            <w:r>
              <w:t>26/06/2015</w:t>
            </w:r>
          </w:p>
        </w:tc>
      </w:tr>
      <w:tr w:rsidR="00884A2D">
        <w:tc>
          <w:tcPr>
            <w:tcW w:w="4608" w:type="dxa"/>
          </w:tcPr>
          <w:p w:rsidR="00884A2D" w:rsidRDefault="00884A2D">
            <w:r>
              <w:t>Fim da fase de elaboração</w:t>
            </w:r>
          </w:p>
        </w:tc>
        <w:tc>
          <w:tcPr>
            <w:tcW w:w="1872" w:type="dxa"/>
          </w:tcPr>
          <w:p w:rsidR="00884A2D" w:rsidRDefault="00884A2D">
            <w:r>
              <w:t>30/06/2015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981B1B" w:rsidRDefault="00B9557D" w:rsidP="00981B1B">
      <w:pPr>
        <w:pStyle w:val="ListParagraph"/>
        <w:numPr>
          <w:ilvl w:val="0"/>
          <w:numId w:val="38"/>
        </w:numPr>
      </w:pPr>
      <w:r>
        <w:t>Cor</w:t>
      </w:r>
      <w:r w:rsidR="00186E4E">
        <w:t>rigir documentação da Iteração 2</w:t>
      </w:r>
    </w:p>
    <w:p w:rsidR="00884A2D" w:rsidRDefault="00884A2D" w:rsidP="00884A2D">
      <w:pPr>
        <w:pStyle w:val="ListParagraph"/>
        <w:numPr>
          <w:ilvl w:val="0"/>
          <w:numId w:val="38"/>
        </w:numPr>
        <w:rPr>
          <w:lang w:val="pt-BR"/>
        </w:rPr>
      </w:pPr>
      <w:r>
        <w:rPr>
          <w:lang w:val="pt-BR"/>
        </w:rPr>
        <w:t>Definir os Casos de Uso da Iteração 3</w:t>
      </w:r>
    </w:p>
    <w:p w:rsidR="00884A2D" w:rsidRDefault="00884A2D" w:rsidP="00884A2D">
      <w:pPr>
        <w:pStyle w:val="ListParagraph"/>
        <w:numPr>
          <w:ilvl w:val="0"/>
          <w:numId w:val="38"/>
        </w:numPr>
        <w:rPr>
          <w:lang w:val="pt-BR"/>
        </w:rPr>
      </w:pPr>
      <w:r>
        <w:rPr>
          <w:lang w:val="pt-BR"/>
        </w:rPr>
        <w:t>Implemetar casos de uso</w:t>
      </w:r>
    </w:p>
    <w:p w:rsidR="00884A2D" w:rsidRPr="00884A2D" w:rsidRDefault="00884A2D" w:rsidP="00884A2D">
      <w:pPr>
        <w:pStyle w:val="ListParagraph"/>
        <w:numPr>
          <w:ilvl w:val="0"/>
          <w:numId w:val="38"/>
        </w:numPr>
        <w:rPr>
          <w:lang w:val="pt-BR"/>
        </w:rPr>
      </w:pPr>
      <w:r>
        <w:rPr>
          <w:lang w:val="pt-BR"/>
        </w:rPr>
        <w:t>Testar a implementação e fazer teste de regressão</w:t>
      </w:r>
      <w:bookmarkStart w:id="1" w:name="_GoBack"/>
      <w:bookmarkEnd w:id="1"/>
    </w:p>
    <w:p w:rsidR="00B9557D" w:rsidRDefault="00B9557D" w:rsidP="00B7002B">
      <w:pPr>
        <w:pStyle w:val="Heading1"/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rPr>
          <w:vanish/>
        </w:rPr>
        <w:t>[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186E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Gerar relatório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186E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3979CC" w:rsidP="00186E4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WorkItem</w:t>
            </w:r>
            <w:r w:rsidR="00186E4E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186E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416B6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Benito/Cristiano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222F42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222F4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Listar todos os aparelhos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22F4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22F4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222F4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22F42" w:rsidRDefault="00222F42" w:rsidP="00186E4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WorkItem11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22F4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22F4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Benito/Cristiano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222F4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22F42" w:rsidRDefault="00222F4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Heading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186E4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186E4E" w:rsidRDefault="00416B67">
            <w:pPr>
              <w:pStyle w:val="BodyText"/>
              <w:ind w:left="0"/>
              <w:rPr>
                <w:lang w:val="pt-BR"/>
              </w:rPr>
            </w:pPr>
            <w:r w:rsidRPr="00186E4E">
              <w:rPr>
                <w:lang w:val="pt-BR"/>
              </w:rPr>
              <w:t xml:space="preserve">Não obtivemos as Cubie Boards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F4076A">
            <w:pPr>
              <w:pStyle w:val="BodyText"/>
              <w:ind w:left="0"/>
            </w:pPr>
            <w:r>
              <w:t>Red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186E4E" w:rsidRDefault="00416B67">
            <w:pPr>
              <w:pStyle w:val="BodyText"/>
              <w:ind w:left="0"/>
              <w:rPr>
                <w:lang w:val="pt-BR"/>
              </w:rPr>
            </w:pPr>
            <w:r w:rsidRPr="00186E4E">
              <w:rPr>
                <w:lang w:val="pt-BR"/>
              </w:rPr>
              <w:t xml:space="preserve">Tivemos que reescalonar </w:t>
            </w:r>
            <w:r w:rsidR="00F4076A" w:rsidRPr="00186E4E">
              <w:rPr>
                <w:lang w:val="pt-BR"/>
              </w:rPr>
              <w:t xml:space="preserve"> as </w:t>
            </w:r>
            <w:r w:rsidRPr="00186E4E">
              <w:rPr>
                <w:lang w:val="pt-BR"/>
              </w:rPr>
              <w:t>tarefas</w:t>
            </w:r>
          </w:p>
        </w:tc>
      </w:tr>
    </w:tbl>
    <w:p w:rsidR="00D8366F" w:rsidRPr="00186E4E" w:rsidRDefault="00D8366F" w:rsidP="00D8366F">
      <w:pPr>
        <w:rPr>
          <w:lang w:val="pt-BR"/>
        </w:rPr>
      </w:pPr>
    </w:p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F4076A" w:rsidRDefault="00B45222" w:rsidP="00F4076A">
      <w:pPr>
        <w:pStyle w:val="Heading2"/>
      </w:pPr>
      <w:r>
        <w:t>75% dos use cases completo</w:t>
      </w:r>
      <w:r w:rsidR="000561FC" w:rsidRPr="005F5C34">
        <w:t>.</w:t>
      </w:r>
    </w:p>
    <w:p w:rsidR="00FA118F" w:rsidRPr="00186E4E" w:rsidRDefault="00B45222" w:rsidP="00F4076A">
      <w:pPr>
        <w:pStyle w:val="Heading2"/>
        <w:rPr>
          <w:lang w:val="pt-BR"/>
        </w:rPr>
      </w:pPr>
      <w:r w:rsidRPr="00186E4E">
        <w:rPr>
          <w:lang w:val="pt-BR"/>
        </w:rPr>
        <w:t>Demo do simulador dos sensores funcionando</w:t>
      </w:r>
      <w:r w:rsidR="000561FC" w:rsidRPr="00186E4E">
        <w:rPr>
          <w:lang w:val="pt-BR"/>
        </w:rPr>
        <w:t>.</w:t>
      </w:r>
    </w:p>
    <w:p w:rsidR="00F4076A" w:rsidRPr="00186E4E" w:rsidRDefault="00F4076A" w:rsidP="000245C9">
      <w:pPr>
        <w:pStyle w:val="Heading1"/>
        <w:rPr>
          <w:lang w:val="pt-BR"/>
        </w:rPr>
      </w:pPr>
    </w:p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 xml:space="preserve">Iteração </w:t>
            </w:r>
            <w:r w:rsidR="00222F42">
              <w:rPr>
                <w:iCs/>
                <w:color w:val="0000FF"/>
              </w:rPr>
              <w:t>3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222F42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29/06</w:t>
            </w:r>
            <w:r w:rsidR="00B45222">
              <w:rPr>
                <w:iCs/>
              </w:rPr>
              <w:t>/2015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Cristiano Fernandes e Benito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B45222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Green</w:t>
            </w:r>
          </w:p>
        </w:tc>
      </w:tr>
    </w:tbl>
    <w:p w:rsidR="00766B33" w:rsidRPr="00AB7CE1" w:rsidRDefault="00766B33" w:rsidP="00766B33"/>
    <w:p w:rsidR="00766B33" w:rsidRDefault="00766B33" w:rsidP="00B45222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B45222" w:rsidRPr="00186E4E" w:rsidRDefault="00B45222" w:rsidP="00B45222">
      <w:pPr>
        <w:ind w:left="720"/>
        <w:rPr>
          <w:lang w:val="pt-BR"/>
        </w:rPr>
      </w:pPr>
      <w:r w:rsidRPr="00186E4E">
        <w:rPr>
          <w:lang w:val="pt-BR"/>
        </w:rPr>
        <w:t>Todos os objetivos endereçados para essa iteração foram realizados</w:t>
      </w:r>
    </w:p>
    <w:p w:rsidR="00766B33" w:rsidRDefault="00766B33" w:rsidP="00B45222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B45222" w:rsidRPr="00186E4E" w:rsidRDefault="00B45222" w:rsidP="00B45222">
      <w:pPr>
        <w:ind w:left="720"/>
        <w:rPr>
          <w:lang w:val="pt-BR"/>
        </w:rPr>
      </w:pPr>
      <w:r w:rsidRPr="00186E4E">
        <w:rPr>
          <w:lang w:val="pt-BR"/>
        </w:rPr>
        <w:t>Não houve nenhum work item deixado para a proxima iteração</w:t>
      </w:r>
    </w:p>
    <w:p w:rsidR="00766B33" w:rsidRDefault="00766B33" w:rsidP="00B45222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  <w:r w:rsidR="00B45222">
        <w:t>\</w:t>
      </w:r>
    </w:p>
    <w:p w:rsidR="00B45222" w:rsidRPr="00186E4E" w:rsidRDefault="00B45222" w:rsidP="00B45222">
      <w:pPr>
        <w:rPr>
          <w:lang w:val="pt-BR"/>
        </w:rPr>
      </w:pPr>
      <w:r>
        <w:tab/>
      </w:r>
      <w:r w:rsidRPr="00186E4E">
        <w:rPr>
          <w:lang w:val="pt-BR"/>
        </w:rPr>
        <w:t>Todos os testes foram realizados com sucesso</w:t>
      </w:r>
    </w:p>
    <w:p w:rsidR="00B45222" w:rsidRDefault="00766B33" w:rsidP="00B45222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B45222" w:rsidRPr="00B45222" w:rsidRDefault="00B45222" w:rsidP="00B45222">
      <w:pPr>
        <w:ind w:left="720"/>
      </w:pPr>
      <w:r>
        <w:t>N/A</w:t>
      </w:r>
    </w:p>
    <w:sectPr w:rsidR="00B45222" w:rsidRPr="00B45222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A0A" w:rsidRDefault="005A5A0A">
      <w:r>
        <w:separator/>
      </w:r>
    </w:p>
  </w:endnote>
  <w:endnote w:type="continuationSeparator" w:id="0">
    <w:p w:rsidR="005A5A0A" w:rsidRDefault="005A5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5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jc w:val="center"/>
          </w:pPr>
          <w:r>
            <w:sym w:font="Symbol" w:char="F0D3"/>
          </w:r>
          <w:r w:rsidR="00884A2D">
            <w:fldChar w:fldCharType="begin"/>
          </w:r>
          <w:r w:rsidR="00884A2D">
            <w:instrText xml:space="preserve"> DOCPROPERTY "Company"  \* MERGEFORMAT </w:instrText>
          </w:r>
          <w:r w:rsidR="00884A2D">
            <w:fldChar w:fldCharType="separate"/>
          </w:r>
          <w:r>
            <w:t>&lt;Company Name&gt;</w:t>
          </w:r>
          <w:r w:rsidR="00884A2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22F4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57D" w:rsidRDefault="00B9557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84A2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84A2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B9557D" w:rsidRDefault="00B955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A0A" w:rsidRDefault="005A5A0A">
      <w:r>
        <w:separator/>
      </w:r>
    </w:p>
  </w:footnote>
  <w:footnote w:type="continuationSeparator" w:id="0">
    <w:p w:rsidR="005A5A0A" w:rsidRDefault="005A5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57D">
      <w:tc>
        <w:tcPr>
          <w:tcW w:w="6379" w:type="dxa"/>
        </w:tcPr>
        <w:p w:rsidR="00B9557D" w:rsidRDefault="00B9557D" w:rsidP="005F7600">
          <w:pPr>
            <w:pStyle w:val="Header"/>
            <w:tabs>
              <w:tab w:val="clear" w:pos="4320"/>
              <w:tab w:val="clear" w:pos="8640"/>
            </w:tabs>
          </w:pPr>
          <w:r>
            <w:t>HAC Integration Layer</w:t>
          </w:r>
        </w:p>
      </w:tc>
      <w:tc>
        <w:tcPr>
          <w:tcW w:w="3179" w:type="dxa"/>
        </w:tcPr>
        <w:p w:rsidR="00B9557D" w:rsidRDefault="00B9557D">
          <w:pPr>
            <w:tabs>
              <w:tab w:val="left" w:pos="1135"/>
            </w:tabs>
            <w:spacing w:before="40"/>
            <w:ind w:right="68"/>
          </w:pPr>
        </w:p>
      </w:tc>
    </w:tr>
    <w:tr w:rsidR="00B9557D">
      <w:tc>
        <w:tcPr>
          <w:tcW w:w="6379" w:type="dxa"/>
        </w:tcPr>
        <w:p w:rsidR="00B9557D" w:rsidRDefault="00884A2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9557D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B9557D" w:rsidRDefault="00186E4E" w:rsidP="005F7600">
          <w:r>
            <w:t xml:space="preserve">  Date:  &lt;02/06</w:t>
          </w:r>
          <w:r w:rsidR="00B9557D">
            <w:t>/2015&gt;</w:t>
          </w:r>
        </w:p>
      </w:tc>
    </w:tr>
  </w:tbl>
  <w:p w:rsidR="00B9557D" w:rsidRDefault="00B955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210D8C"/>
    <w:multiLevelType w:val="hybridMultilevel"/>
    <w:tmpl w:val="EE0E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00"/>
    <w:rsid w:val="000178C5"/>
    <w:rsid w:val="000245C9"/>
    <w:rsid w:val="000561FC"/>
    <w:rsid w:val="00083367"/>
    <w:rsid w:val="000B6D46"/>
    <w:rsid w:val="00170DD9"/>
    <w:rsid w:val="00176824"/>
    <w:rsid w:val="00186E4E"/>
    <w:rsid w:val="001E146F"/>
    <w:rsid w:val="00222F42"/>
    <w:rsid w:val="00241C30"/>
    <w:rsid w:val="003979CC"/>
    <w:rsid w:val="003C7438"/>
    <w:rsid w:val="003D20BC"/>
    <w:rsid w:val="00416B67"/>
    <w:rsid w:val="004D621B"/>
    <w:rsid w:val="004E307A"/>
    <w:rsid w:val="005A5A0A"/>
    <w:rsid w:val="005F5C34"/>
    <w:rsid w:val="005F7600"/>
    <w:rsid w:val="00612E0C"/>
    <w:rsid w:val="00676232"/>
    <w:rsid w:val="00766B33"/>
    <w:rsid w:val="00884A2D"/>
    <w:rsid w:val="008A4D87"/>
    <w:rsid w:val="009367DD"/>
    <w:rsid w:val="00981B1B"/>
    <w:rsid w:val="009D6937"/>
    <w:rsid w:val="00A15332"/>
    <w:rsid w:val="00A31804"/>
    <w:rsid w:val="00AC5C10"/>
    <w:rsid w:val="00B45222"/>
    <w:rsid w:val="00B5408F"/>
    <w:rsid w:val="00B7002B"/>
    <w:rsid w:val="00B9557D"/>
    <w:rsid w:val="00BB2A09"/>
    <w:rsid w:val="00C55459"/>
    <w:rsid w:val="00C72CDA"/>
    <w:rsid w:val="00C93D0D"/>
    <w:rsid w:val="00CB4A37"/>
    <w:rsid w:val="00D1755E"/>
    <w:rsid w:val="00D8366F"/>
    <w:rsid w:val="00DB3AE9"/>
    <w:rsid w:val="00F4076A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9</TotalTime>
  <Pages>2</Pages>
  <Words>207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Admin</dc:creator>
  <cp:keywords/>
  <dc:description/>
  <cp:lastModifiedBy>Admin</cp:lastModifiedBy>
  <cp:revision>4</cp:revision>
  <cp:lastPrinted>2015-05-14T19:14:00Z</cp:lastPrinted>
  <dcterms:created xsi:type="dcterms:W3CDTF">2015-06-03T00:43:00Z</dcterms:created>
  <dcterms:modified xsi:type="dcterms:W3CDTF">2015-06-30T01:41:00Z</dcterms:modified>
</cp:coreProperties>
</file>